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6904" w14:textId="77777777" w:rsidR="00155E82" w:rsidRDefault="002A666E" w:rsidP="00587C54">
      <w:pPr>
        <w:pStyle w:val="Heading1"/>
        <w:rPr>
          <w:lang w:val="en-GB"/>
        </w:rPr>
      </w:pPr>
      <w:r>
        <w:rPr>
          <w:lang w:val="en-GB"/>
        </w:rPr>
        <w:t>Design on open ended questionnaire to interview your parents on a topic of your choice. Record their responses and write a summary of your key findings.</w:t>
      </w:r>
    </w:p>
    <w:p w14:paraId="23E09E97" w14:textId="04CAA8D9" w:rsidR="00155E82" w:rsidRDefault="00587C54">
      <w:pPr>
        <w:rPr>
          <w:rFonts w:ascii="Calibri Light" w:eastAsia="Times New Roman" w:hAnsi="Calibri Light"/>
          <w:color w:val="2F5496"/>
          <w:sz w:val="32"/>
          <w:szCs w:val="32"/>
          <w:lang w:val="en-GB"/>
        </w:rPr>
      </w:pPr>
      <w:r>
        <w:rPr>
          <w:rFonts w:ascii="Calibri Light" w:eastAsia="Times New Roman" w:hAnsi="Calibri Light"/>
          <w:color w:val="2F5496"/>
          <w:sz w:val="32"/>
          <w:szCs w:val="32"/>
          <w:lang w:val="en-GB"/>
        </w:rPr>
        <w:t>Topic: Village versus City Living</w:t>
      </w:r>
    </w:p>
    <w:p w14:paraId="6DBC2F99" w14:textId="70E79348" w:rsidR="00587C54" w:rsidRDefault="00587C54" w:rsidP="00587C54">
      <w:pPr>
        <w:pStyle w:val="ListParagraph"/>
        <w:numPr>
          <w:ilvl w:val="0"/>
          <w:numId w:val="2"/>
        </w:numPr>
        <w:rPr>
          <w:lang w:val="en-GB"/>
        </w:rPr>
      </w:pPr>
      <w:r>
        <w:rPr>
          <w:lang w:val="en-GB"/>
        </w:rPr>
        <w:t>What do you like? Living in Village or in a city?</w:t>
      </w:r>
    </w:p>
    <w:p w14:paraId="7F0A36E6" w14:textId="511B832F" w:rsidR="00587C54" w:rsidRDefault="00587C54" w:rsidP="00587C54">
      <w:pPr>
        <w:pStyle w:val="ListParagraph"/>
        <w:rPr>
          <w:lang w:val="en-GB"/>
        </w:rPr>
      </w:pPr>
      <w:r w:rsidRPr="00587C54">
        <w:rPr>
          <w:b/>
          <w:bCs/>
          <w:lang w:val="en-GB"/>
        </w:rPr>
        <w:t>Mother</w:t>
      </w:r>
      <w:r>
        <w:rPr>
          <w:lang w:val="en-GB"/>
        </w:rPr>
        <w:t>: I like living in cities.</w:t>
      </w:r>
    </w:p>
    <w:p w14:paraId="278485F5" w14:textId="280DF287" w:rsidR="00587C54" w:rsidRDefault="00587C54" w:rsidP="00587C54">
      <w:pPr>
        <w:pStyle w:val="ListParagraph"/>
        <w:rPr>
          <w:lang w:val="en-GB"/>
        </w:rPr>
      </w:pPr>
      <w:r w:rsidRPr="00587C54">
        <w:rPr>
          <w:b/>
          <w:bCs/>
          <w:lang w:val="en-GB"/>
        </w:rPr>
        <w:t>Father</w:t>
      </w:r>
      <w:r>
        <w:rPr>
          <w:lang w:val="en-GB"/>
        </w:rPr>
        <w:t>: I prefer rather villages.</w:t>
      </w:r>
    </w:p>
    <w:p w14:paraId="62FBE76C" w14:textId="3DF3FDBF" w:rsidR="00587C54" w:rsidRDefault="00587C54" w:rsidP="00587C54">
      <w:pPr>
        <w:pStyle w:val="ListParagraph"/>
        <w:numPr>
          <w:ilvl w:val="0"/>
          <w:numId w:val="2"/>
        </w:numPr>
        <w:rPr>
          <w:lang w:val="en-GB"/>
        </w:rPr>
      </w:pPr>
      <w:r>
        <w:rPr>
          <w:lang w:val="en-GB"/>
        </w:rPr>
        <w:t>What do you think is more important if you live in village or in city?</w:t>
      </w:r>
    </w:p>
    <w:p w14:paraId="545A5902" w14:textId="4C01A3C6" w:rsidR="00587C54" w:rsidRDefault="00587C54" w:rsidP="00587C54">
      <w:pPr>
        <w:pStyle w:val="ListParagraph"/>
        <w:rPr>
          <w:lang w:val="en-GB"/>
        </w:rPr>
      </w:pPr>
      <w:r w:rsidRPr="00587C54">
        <w:rPr>
          <w:b/>
          <w:bCs/>
          <w:lang w:val="en-GB"/>
        </w:rPr>
        <w:t>Mother</w:t>
      </w:r>
      <w:r>
        <w:rPr>
          <w:lang w:val="en-GB"/>
        </w:rPr>
        <w:t>: Easiness and facilities and education</w:t>
      </w:r>
    </w:p>
    <w:p w14:paraId="2110E452" w14:textId="652F5F0E" w:rsidR="00587C54" w:rsidRDefault="00587C54" w:rsidP="00587C54">
      <w:pPr>
        <w:pStyle w:val="ListParagraph"/>
        <w:rPr>
          <w:lang w:val="en-GB"/>
        </w:rPr>
      </w:pPr>
      <w:r w:rsidRPr="00587C54">
        <w:rPr>
          <w:b/>
          <w:bCs/>
          <w:lang w:val="en-GB"/>
        </w:rPr>
        <w:t>Father</w:t>
      </w:r>
      <w:r>
        <w:rPr>
          <w:lang w:val="en-GB"/>
        </w:rPr>
        <w:t>: Nature and Biological Benefits</w:t>
      </w:r>
    </w:p>
    <w:p w14:paraId="2B189DAA" w14:textId="275BD5F9" w:rsidR="00587C54" w:rsidRDefault="00587C54" w:rsidP="00587C54">
      <w:pPr>
        <w:pStyle w:val="ListParagraph"/>
        <w:numPr>
          <w:ilvl w:val="0"/>
          <w:numId w:val="2"/>
        </w:numPr>
        <w:rPr>
          <w:lang w:val="en-GB"/>
        </w:rPr>
      </w:pPr>
      <w:r>
        <w:rPr>
          <w:lang w:val="en-GB"/>
        </w:rPr>
        <w:t>Why you not like living other way?</w:t>
      </w:r>
    </w:p>
    <w:p w14:paraId="092C8335" w14:textId="62E966AE" w:rsidR="00587C54" w:rsidRDefault="00587C54" w:rsidP="00587C54">
      <w:pPr>
        <w:pStyle w:val="ListParagraph"/>
        <w:rPr>
          <w:lang w:val="en-GB"/>
        </w:rPr>
      </w:pPr>
      <w:r w:rsidRPr="00587C54">
        <w:rPr>
          <w:b/>
          <w:bCs/>
          <w:lang w:val="en-GB"/>
        </w:rPr>
        <w:t>Mother</w:t>
      </w:r>
      <w:r>
        <w:rPr>
          <w:lang w:val="en-GB"/>
        </w:rPr>
        <w:t>: I can live in villages, but for shorter period of time. Not regularly.</w:t>
      </w:r>
    </w:p>
    <w:p w14:paraId="3ACA1C6A" w14:textId="6EA35249" w:rsidR="00587C54" w:rsidRPr="00587C54" w:rsidRDefault="00587C54" w:rsidP="00587C54">
      <w:pPr>
        <w:pStyle w:val="ListParagraph"/>
        <w:rPr>
          <w:lang w:val="en-GB"/>
        </w:rPr>
      </w:pPr>
      <w:r w:rsidRPr="00587C54">
        <w:rPr>
          <w:b/>
          <w:bCs/>
          <w:lang w:val="en-GB"/>
        </w:rPr>
        <w:t>Father</w:t>
      </w:r>
      <w:r>
        <w:rPr>
          <w:lang w:val="en-GB"/>
        </w:rPr>
        <w:t>: I prefer to have my home at the village and only opt cities for higher education or job opportunities.</w:t>
      </w:r>
    </w:p>
    <w:p w14:paraId="73F8B59A" w14:textId="4DDAEFF3" w:rsidR="00587C54" w:rsidRDefault="00587C54" w:rsidP="00587C54">
      <w:pPr>
        <w:pStyle w:val="ListParagraph"/>
        <w:numPr>
          <w:ilvl w:val="0"/>
          <w:numId w:val="2"/>
        </w:numPr>
        <w:rPr>
          <w:lang w:val="en-GB"/>
        </w:rPr>
      </w:pPr>
      <w:r>
        <w:rPr>
          <w:lang w:val="en-GB"/>
        </w:rPr>
        <w:t>How do me manage urbanization? If all the people move to cities?</w:t>
      </w:r>
    </w:p>
    <w:p w14:paraId="4233C692" w14:textId="4B795CA6" w:rsidR="00587C54" w:rsidRDefault="00587C54" w:rsidP="00587C54">
      <w:pPr>
        <w:pStyle w:val="ListParagraph"/>
        <w:rPr>
          <w:lang w:val="en-GB"/>
        </w:rPr>
      </w:pPr>
      <w:r w:rsidRPr="00587C54">
        <w:rPr>
          <w:b/>
          <w:bCs/>
          <w:lang w:val="en-GB"/>
        </w:rPr>
        <w:t>Mother</w:t>
      </w:r>
      <w:r>
        <w:rPr>
          <w:lang w:val="en-GB"/>
        </w:rPr>
        <w:t>: Cities are more attractive in terms of facilities; therefore, government has to show incentives for villages to balance the two.</w:t>
      </w:r>
    </w:p>
    <w:p w14:paraId="253382ED" w14:textId="1F08533E" w:rsidR="00587C54" w:rsidRDefault="00587C54" w:rsidP="00587C54">
      <w:pPr>
        <w:pStyle w:val="ListParagraph"/>
        <w:numPr>
          <w:ilvl w:val="0"/>
          <w:numId w:val="2"/>
        </w:numPr>
        <w:rPr>
          <w:lang w:val="en-GB"/>
        </w:rPr>
      </w:pPr>
      <w:r>
        <w:rPr>
          <w:lang w:val="en-GB"/>
        </w:rPr>
        <w:t>What do you do if someone is limited to remain in villages?</w:t>
      </w:r>
    </w:p>
    <w:p w14:paraId="1D6E2CDE" w14:textId="25E02F0A" w:rsidR="00587C54" w:rsidRDefault="00587C54" w:rsidP="00587C54">
      <w:pPr>
        <w:pStyle w:val="ListParagraph"/>
        <w:rPr>
          <w:lang w:val="en-GB"/>
        </w:rPr>
      </w:pPr>
      <w:r w:rsidRPr="008F797C">
        <w:rPr>
          <w:b/>
          <w:bCs/>
          <w:lang w:val="en-GB"/>
        </w:rPr>
        <w:t>Father</w:t>
      </w:r>
      <w:r>
        <w:rPr>
          <w:lang w:val="en-GB"/>
        </w:rPr>
        <w:t xml:space="preserve">: It is difficult and unfair to </w:t>
      </w:r>
      <w:r w:rsidR="008F797C">
        <w:rPr>
          <w:lang w:val="en-GB"/>
        </w:rPr>
        <w:t>bound to live in villages, of course there are much higher facilities in cities, on has to move to cities to avail these facilities. But to live in village is my natural tendency and interest.</w:t>
      </w:r>
    </w:p>
    <w:p w14:paraId="112DA464" w14:textId="05014EBE" w:rsidR="00587C54" w:rsidRDefault="008F797C" w:rsidP="00587C54">
      <w:pPr>
        <w:pStyle w:val="ListParagraph"/>
        <w:numPr>
          <w:ilvl w:val="0"/>
          <w:numId w:val="2"/>
        </w:numPr>
        <w:rPr>
          <w:lang w:val="en-GB"/>
        </w:rPr>
      </w:pPr>
      <w:r>
        <w:rPr>
          <w:lang w:val="en-GB"/>
        </w:rPr>
        <w:t>What do like the most when you are living in cities?</w:t>
      </w:r>
    </w:p>
    <w:p w14:paraId="1E367683" w14:textId="34C6C159" w:rsidR="008F797C" w:rsidRDefault="008F797C" w:rsidP="008F797C">
      <w:pPr>
        <w:pStyle w:val="ListParagraph"/>
        <w:rPr>
          <w:lang w:val="en-GB"/>
        </w:rPr>
      </w:pPr>
      <w:r w:rsidRPr="008F797C">
        <w:rPr>
          <w:b/>
          <w:bCs/>
          <w:lang w:val="en-GB"/>
        </w:rPr>
        <w:t>Mother</w:t>
      </w:r>
      <w:r>
        <w:rPr>
          <w:lang w:val="en-GB"/>
        </w:rPr>
        <w:t>: I like the liveliness and globalization.</w:t>
      </w:r>
    </w:p>
    <w:p w14:paraId="4F5033B4" w14:textId="50BEFC71" w:rsidR="008F797C" w:rsidRDefault="008F797C" w:rsidP="008F797C">
      <w:pPr>
        <w:pStyle w:val="ListParagraph"/>
        <w:rPr>
          <w:lang w:val="en-GB"/>
        </w:rPr>
      </w:pPr>
      <w:r w:rsidRPr="008F797C">
        <w:rPr>
          <w:b/>
          <w:bCs/>
          <w:lang w:val="en-GB"/>
        </w:rPr>
        <w:t>Father</w:t>
      </w:r>
      <w:r>
        <w:rPr>
          <w:lang w:val="en-GB"/>
        </w:rPr>
        <w:t>: I like earning opportunities.</w:t>
      </w:r>
    </w:p>
    <w:p w14:paraId="3BD13A96" w14:textId="7D35502C" w:rsidR="008F797C" w:rsidRDefault="008F797C" w:rsidP="00587C54">
      <w:pPr>
        <w:pStyle w:val="ListParagraph"/>
        <w:numPr>
          <w:ilvl w:val="0"/>
          <w:numId w:val="2"/>
        </w:numPr>
        <w:rPr>
          <w:lang w:val="en-GB"/>
        </w:rPr>
      </w:pPr>
      <w:r>
        <w:rPr>
          <w:lang w:val="en-GB"/>
        </w:rPr>
        <w:t xml:space="preserve">What do like the worst when you are living in </w:t>
      </w:r>
      <w:r>
        <w:rPr>
          <w:lang w:val="en-GB"/>
        </w:rPr>
        <w:t>cities</w:t>
      </w:r>
      <w:r>
        <w:rPr>
          <w:lang w:val="en-GB"/>
        </w:rPr>
        <w:t>?</w:t>
      </w:r>
    </w:p>
    <w:p w14:paraId="787E8506" w14:textId="6E8388FB" w:rsidR="008F797C" w:rsidRDefault="008F797C" w:rsidP="008F797C">
      <w:pPr>
        <w:pStyle w:val="ListParagraph"/>
        <w:rPr>
          <w:lang w:val="en-GB"/>
        </w:rPr>
      </w:pPr>
      <w:r w:rsidRPr="008F797C">
        <w:rPr>
          <w:b/>
          <w:bCs/>
          <w:lang w:val="en-GB"/>
        </w:rPr>
        <w:t>Mother</w:t>
      </w:r>
      <w:r>
        <w:rPr>
          <w:lang w:val="en-GB"/>
        </w:rPr>
        <w:t>: pollution, industrialization, lake of pure food</w:t>
      </w:r>
    </w:p>
    <w:p w14:paraId="28C21CA3" w14:textId="01B76EBE" w:rsidR="008F797C" w:rsidRDefault="008F797C" w:rsidP="008F797C">
      <w:pPr>
        <w:pStyle w:val="ListParagraph"/>
        <w:rPr>
          <w:lang w:val="en-GB"/>
        </w:rPr>
      </w:pPr>
      <w:r w:rsidRPr="008F797C">
        <w:rPr>
          <w:b/>
          <w:bCs/>
          <w:lang w:val="en-GB"/>
        </w:rPr>
        <w:t>Father</w:t>
      </w:r>
      <w:r>
        <w:rPr>
          <w:lang w:val="en-GB"/>
        </w:rPr>
        <w:t>: People are mostly selfish and works like machinery.</w:t>
      </w:r>
    </w:p>
    <w:p w14:paraId="6C110078" w14:textId="2FBA9071" w:rsidR="008F797C" w:rsidRDefault="008F797C" w:rsidP="008F797C">
      <w:pPr>
        <w:pStyle w:val="ListParagraph"/>
        <w:numPr>
          <w:ilvl w:val="0"/>
          <w:numId w:val="2"/>
        </w:numPr>
        <w:rPr>
          <w:lang w:val="en-GB"/>
        </w:rPr>
      </w:pPr>
      <w:r>
        <w:rPr>
          <w:lang w:val="en-GB"/>
        </w:rPr>
        <w:t>What do like the most when you are living in villages?</w:t>
      </w:r>
    </w:p>
    <w:p w14:paraId="634BDF8C" w14:textId="0A7DDBB7" w:rsidR="008F797C" w:rsidRDefault="008F797C" w:rsidP="008F797C">
      <w:pPr>
        <w:pStyle w:val="ListParagraph"/>
        <w:rPr>
          <w:lang w:val="en-GB"/>
        </w:rPr>
      </w:pPr>
      <w:r w:rsidRPr="008F797C">
        <w:rPr>
          <w:b/>
          <w:bCs/>
          <w:lang w:val="en-GB"/>
        </w:rPr>
        <w:t>Mother</w:t>
      </w:r>
      <w:r>
        <w:rPr>
          <w:lang w:val="en-GB"/>
        </w:rPr>
        <w:t>: The food.</w:t>
      </w:r>
    </w:p>
    <w:p w14:paraId="70CBE3AF" w14:textId="6A1A682B" w:rsidR="008F797C" w:rsidRDefault="008F797C" w:rsidP="008F797C">
      <w:pPr>
        <w:pStyle w:val="ListParagraph"/>
        <w:rPr>
          <w:lang w:val="en-GB"/>
        </w:rPr>
      </w:pPr>
      <w:r w:rsidRPr="008F797C">
        <w:rPr>
          <w:b/>
          <w:bCs/>
          <w:lang w:val="en-GB"/>
        </w:rPr>
        <w:t>Father</w:t>
      </w:r>
      <w:r>
        <w:rPr>
          <w:lang w:val="en-GB"/>
        </w:rPr>
        <w:t>: I guess each care about others more.</w:t>
      </w:r>
    </w:p>
    <w:p w14:paraId="58EAAB02" w14:textId="77777777" w:rsidR="008F797C" w:rsidRDefault="008F797C" w:rsidP="008F797C">
      <w:pPr>
        <w:pStyle w:val="ListParagraph"/>
        <w:numPr>
          <w:ilvl w:val="0"/>
          <w:numId w:val="2"/>
        </w:numPr>
        <w:rPr>
          <w:lang w:val="en-GB"/>
        </w:rPr>
      </w:pPr>
      <w:r>
        <w:rPr>
          <w:lang w:val="en-GB"/>
        </w:rPr>
        <w:t>What do like the worst when you are living in villages?</w:t>
      </w:r>
    </w:p>
    <w:p w14:paraId="3DAF3E13" w14:textId="1106E99A" w:rsidR="008F797C" w:rsidRDefault="008F797C" w:rsidP="008F797C">
      <w:pPr>
        <w:pStyle w:val="ListParagraph"/>
        <w:rPr>
          <w:lang w:val="en-GB"/>
        </w:rPr>
      </w:pPr>
      <w:r w:rsidRPr="008F797C">
        <w:rPr>
          <w:b/>
          <w:bCs/>
          <w:lang w:val="en-GB"/>
        </w:rPr>
        <w:t>Mother</w:t>
      </w:r>
      <w:r>
        <w:rPr>
          <w:lang w:val="en-GB"/>
        </w:rPr>
        <w:t>:</w:t>
      </w:r>
      <w:r w:rsidRPr="008F797C">
        <w:rPr>
          <w:lang w:val="en-GB"/>
        </w:rPr>
        <w:t xml:space="preserve"> </w:t>
      </w:r>
      <w:r>
        <w:rPr>
          <w:lang w:val="en-GB"/>
        </w:rPr>
        <w:t>Everyone seems free and talking others.</w:t>
      </w:r>
    </w:p>
    <w:p w14:paraId="06ED2A49" w14:textId="76DF8616" w:rsidR="008F797C" w:rsidRDefault="008F797C" w:rsidP="008F797C">
      <w:pPr>
        <w:pStyle w:val="ListParagraph"/>
        <w:rPr>
          <w:lang w:val="en-GB"/>
        </w:rPr>
      </w:pPr>
      <w:r w:rsidRPr="008F797C">
        <w:rPr>
          <w:b/>
          <w:bCs/>
          <w:lang w:val="en-GB"/>
        </w:rPr>
        <w:t>Father</w:t>
      </w:r>
      <w:r>
        <w:rPr>
          <w:lang w:val="en-GB"/>
        </w:rPr>
        <w:t>: The traffic to reach there is too old to travel.</w:t>
      </w:r>
    </w:p>
    <w:p w14:paraId="4BE9DCCD" w14:textId="28C3152D" w:rsidR="008F797C" w:rsidRDefault="008F797C" w:rsidP="00587C54">
      <w:pPr>
        <w:pStyle w:val="ListParagraph"/>
        <w:numPr>
          <w:ilvl w:val="0"/>
          <w:numId w:val="2"/>
        </w:numPr>
        <w:rPr>
          <w:lang w:val="en-GB"/>
        </w:rPr>
      </w:pPr>
      <w:r>
        <w:rPr>
          <w:lang w:val="en-GB"/>
        </w:rPr>
        <w:t xml:space="preserve">Have you ever lived in the village? </w:t>
      </w:r>
    </w:p>
    <w:p w14:paraId="5F10251B" w14:textId="22E1F18C" w:rsidR="008F797C" w:rsidRDefault="008F797C" w:rsidP="008F797C">
      <w:pPr>
        <w:pStyle w:val="ListParagraph"/>
        <w:rPr>
          <w:lang w:val="en-GB"/>
        </w:rPr>
      </w:pPr>
      <w:r w:rsidRPr="008F797C">
        <w:rPr>
          <w:b/>
          <w:bCs/>
          <w:lang w:val="en-GB"/>
        </w:rPr>
        <w:t>Mother</w:t>
      </w:r>
      <w:r>
        <w:rPr>
          <w:lang w:val="en-GB"/>
        </w:rPr>
        <w:t>: Yes, I lived, but not much regular.</w:t>
      </w:r>
    </w:p>
    <w:p w14:paraId="50FC50B0" w14:textId="5E962840" w:rsidR="008F797C" w:rsidRDefault="008F797C" w:rsidP="008F797C">
      <w:pPr>
        <w:pStyle w:val="ListParagraph"/>
        <w:rPr>
          <w:lang w:val="en-GB"/>
        </w:rPr>
      </w:pPr>
      <w:r w:rsidRPr="008F797C">
        <w:rPr>
          <w:b/>
          <w:bCs/>
          <w:lang w:val="en-GB"/>
        </w:rPr>
        <w:t>Father</w:t>
      </w:r>
      <w:r>
        <w:rPr>
          <w:lang w:val="en-GB"/>
        </w:rPr>
        <w:t>: I was born there, lived there until my college.</w:t>
      </w:r>
    </w:p>
    <w:p w14:paraId="222962E1" w14:textId="2E79328E" w:rsidR="008F797C" w:rsidRDefault="008F797C" w:rsidP="00587C54">
      <w:pPr>
        <w:pStyle w:val="ListParagraph"/>
        <w:numPr>
          <w:ilvl w:val="0"/>
          <w:numId w:val="2"/>
        </w:numPr>
        <w:rPr>
          <w:lang w:val="en-GB"/>
        </w:rPr>
      </w:pPr>
      <w:r>
        <w:rPr>
          <w:lang w:val="en-GB"/>
        </w:rPr>
        <w:t>What is your favourite City?</w:t>
      </w:r>
    </w:p>
    <w:p w14:paraId="698952EF" w14:textId="02AB726D" w:rsidR="008F797C" w:rsidRDefault="008F797C" w:rsidP="008F797C">
      <w:pPr>
        <w:pStyle w:val="ListParagraph"/>
        <w:rPr>
          <w:lang w:val="en-GB"/>
        </w:rPr>
      </w:pPr>
      <w:r w:rsidRPr="008F797C">
        <w:rPr>
          <w:b/>
          <w:bCs/>
          <w:lang w:val="en-GB"/>
        </w:rPr>
        <w:t>Mother</w:t>
      </w:r>
      <w:r>
        <w:rPr>
          <w:lang w:val="en-GB"/>
        </w:rPr>
        <w:t>: Islamabad</w:t>
      </w:r>
    </w:p>
    <w:p w14:paraId="065180F0" w14:textId="7A1802B6" w:rsidR="008F797C" w:rsidRDefault="008F797C" w:rsidP="008F797C">
      <w:pPr>
        <w:pStyle w:val="ListParagraph"/>
        <w:rPr>
          <w:lang w:val="en-GB"/>
        </w:rPr>
      </w:pPr>
      <w:r w:rsidRPr="008F797C">
        <w:rPr>
          <w:b/>
          <w:bCs/>
          <w:lang w:val="en-GB"/>
        </w:rPr>
        <w:t>Father</w:t>
      </w:r>
      <w:r>
        <w:rPr>
          <w:lang w:val="en-GB"/>
        </w:rPr>
        <w:t>: Rawalpindi</w:t>
      </w:r>
    </w:p>
    <w:p w14:paraId="784C9C4A" w14:textId="2A5008AF" w:rsidR="008F797C" w:rsidRDefault="008F797C" w:rsidP="00587C54">
      <w:pPr>
        <w:pStyle w:val="ListParagraph"/>
        <w:numPr>
          <w:ilvl w:val="0"/>
          <w:numId w:val="2"/>
        </w:numPr>
        <w:rPr>
          <w:lang w:val="en-GB"/>
        </w:rPr>
      </w:pPr>
      <w:r>
        <w:rPr>
          <w:lang w:val="en-GB"/>
        </w:rPr>
        <w:t>What is your best memory in the villages?</w:t>
      </w:r>
    </w:p>
    <w:p w14:paraId="5B69E336" w14:textId="386F3290" w:rsidR="008F797C" w:rsidRDefault="008F797C" w:rsidP="008F797C">
      <w:pPr>
        <w:pStyle w:val="ListParagraph"/>
        <w:rPr>
          <w:lang w:val="en-GB"/>
        </w:rPr>
      </w:pPr>
      <w:r w:rsidRPr="00E77EA8">
        <w:rPr>
          <w:b/>
          <w:bCs/>
          <w:lang w:val="en-GB"/>
        </w:rPr>
        <w:t>Mother</w:t>
      </w:r>
      <w:r>
        <w:rPr>
          <w:lang w:val="en-GB"/>
        </w:rPr>
        <w:t>: I have no such memory to remember.</w:t>
      </w:r>
    </w:p>
    <w:p w14:paraId="1CF3862C" w14:textId="55A47281" w:rsidR="008F797C" w:rsidRDefault="008F797C" w:rsidP="008F797C">
      <w:pPr>
        <w:pStyle w:val="ListParagraph"/>
        <w:rPr>
          <w:lang w:val="en-GB"/>
        </w:rPr>
      </w:pPr>
      <w:r w:rsidRPr="00E77EA8">
        <w:rPr>
          <w:b/>
          <w:bCs/>
          <w:lang w:val="en-GB"/>
        </w:rPr>
        <w:t>Father</w:t>
      </w:r>
      <w:r>
        <w:rPr>
          <w:lang w:val="en-GB"/>
        </w:rPr>
        <w:t>: My childhood memories.</w:t>
      </w:r>
    </w:p>
    <w:p w14:paraId="6984E4F2" w14:textId="56E33562" w:rsidR="008F797C" w:rsidRDefault="00E77EA8" w:rsidP="00587C54">
      <w:pPr>
        <w:pStyle w:val="ListParagraph"/>
        <w:numPr>
          <w:ilvl w:val="0"/>
          <w:numId w:val="2"/>
        </w:numPr>
        <w:rPr>
          <w:lang w:val="en-GB"/>
        </w:rPr>
      </w:pPr>
      <w:r>
        <w:rPr>
          <w:lang w:val="en-GB"/>
        </w:rPr>
        <w:t>Do you want to live in village if it has sufficient facilities and is near to a city?</w:t>
      </w:r>
    </w:p>
    <w:p w14:paraId="6583C4E5" w14:textId="0F4B22EA" w:rsidR="00E77EA8" w:rsidRDefault="00E77EA8" w:rsidP="00E77EA8">
      <w:pPr>
        <w:pStyle w:val="ListParagraph"/>
        <w:rPr>
          <w:lang w:val="en-GB"/>
        </w:rPr>
      </w:pPr>
      <w:r w:rsidRPr="00E77EA8">
        <w:rPr>
          <w:b/>
          <w:bCs/>
          <w:lang w:val="en-GB"/>
        </w:rPr>
        <w:t>Mother</w:t>
      </w:r>
      <w:r>
        <w:rPr>
          <w:lang w:val="en-GB"/>
        </w:rPr>
        <w:t>: Yes, I can.</w:t>
      </w:r>
    </w:p>
    <w:p w14:paraId="508715CB" w14:textId="597089DB" w:rsidR="00E77EA8" w:rsidRDefault="00E77EA8" w:rsidP="00E77EA8">
      <w:pPr>
        <w:pStyle w:val="ListParagraph"/>
        <w:rPr>
          <w:lang w:val="en-GB"/>
        </w:rPr>
      </w:pPr>
      <w:r w:rsidRPr="00E77EA8">
        <w:rPr>
          <w:b/>
          <w:bCs/>
          <w:lang w:val="en-GB"/>
        </w:rPr>
        <w:t>Father</w:t>
      </w:r>
      <w:r>
        <w:rPr>
          <w:lang w:val="en-GB"/>
        </w:rPr>
        <w:t>: Definitely.</w:t>
      </w:r>
    </w:p>
    <w:p w14:paraId="4D656B87" w14:textId="46045D11" w:rsidR="00E77EA8" w:rsidRDefault="00E77EA8" w:rsidP="00E77EA8">
      <w:pPr>
        <w:pStyle w:val="ListParagraph"/>
        <w:numPr>
          <w:ilvl w:val="0"/>
          <w:numId w:val="2"/>
        </w:numPr>
        <w:rPr>
          <w:lang w:val="en-GB"/>
        </w:rPr>
      </w:pPr>
      <w:r>
        <w:rPr>
          <w:lang w:val="en-GB"/>
        </w:rPr>
        <w:t>Will you avail a job, with a good salary in a village?</w:t>
      </w:r>
    </w:p>
    <w:p w14:paraId="3073293F" w14:textId="6655520E" w:rsidR="00E77EA8" w:rsidRDefault="00E77EA8" w:rsidP="00E77EA8">
      <w:pPr>
        <w:pStyle w:val="ListParagraph"/>
        <w:rPr>
          <w:lang w:val="en-GB"/>
        </w:rPr>
      </w:pPr>
      <w:r w:rsidRPr="00E77EA8">
        <w:rPr>
          <w:b/>
          <w:bCs/>
          <w:lang w:val="en-GB"/>
        </w:rPr>
        <w:t>Mother</w:t>
      </w:r>
      <w:r>
        <w:rPr>
          <w:lang w:val="en-GB"/>
        </w:rPr>
        <w:t>: No, I will first check the facilities and surroundings?</w:t>
      </w:r>
    </w:p>
    <w:p w14:paraId="7239D353" w14:textId="45C36F2D" w:rsidR="00E77EA8" w:rsidRDefault="00E77EA8" w:rsidP="00E77EA8">
      <w:pPr>
        <w:pStyle w:val="ListParagraph"/>
        <w:rPr>
          <w:lang w:val="en-GB"/>
        </w:rPr>
      </w:pPr>
      <w:r w:rsidRPr="00E77EA8">
        <w:rPr>
          <w:b/>
          <w:bCs/>
          <w:lang w:val="en-GB"/>
        </w:rPr>
        <w:t>Father</w:t>
      </w:r>
      <w:r>
        <w:rPr>
          <w:lang w:val="en-GB"/>
        </w:rPr>
        <w:t>: I will opt if this is near to my home village.</w:t>
      </w:r>
    </w:p>
    <w:p w14:paraId="26138BB4" w14:textId="776C5BDA" w:rsidR="00E77EA8" w:rsidRDefault="00E77EA8" w:rsidP="00E77EA8">
      <w:pPr>
        <w:rPr>
          <w:lang w:val="en-GB"/>
        </w:rPr>
      </w:pPr>
      <w:r>
        <w:rPr>
          <w:lang w:val="en-GB"/>
        </w:rPr>
        <w:t>Summary:</w:t>
      </w:r>
    </w:p>
    <w:p w14:paraId="4F1450E7" w14:textId="5FC513E6" w:rsidR="00E77EA8" w:rsidRDefault="00E77EA8" w:rsidP="00B779A3">
      <w:pPr>
        <w:rPr>
          <w:rFonts w:ascii="Calibri Light" w:eastAsia="Times New Roman" w:hAnsi="Calibri Light"/>
          <w:color w:val="2F5496"/>
          <w:sz w:val="32"/>
          <w:szCs w:val="32"/>
          <w:lang w:val="en-GB"/>
        </w:rPr>
      </w:pPr>
      <w:r>
        <w:rPr>
          <w:lang w:val="en-GB"/>
        </w:rPr>
        <w:t xml:space="preserve">Both the life in village and cities and some advantages and disadvantages. My parents </w:t>
      </w:r>
      <w:r w:rsidR="00B779A3">
        <w:rPr>
          <w:lang w:val="en-GB"/>
        </w:rPr>
        <w:t>have</w:t>
      </w:r>
      <w:r>
        <w:rPr>
          <w:lang w:val="en-GB"/>
        </w:rPr>
        <w:t xml:space="preserve"> a mix of interests and preferences to live in village or city.</w:t>
      </w:r>
      <w:r>
        <w:rPr>
          <w:lang w:val="en-GB"/>
        </w:rPr>
        <w:br w:type="page"/>
      </w:r>
    </w:p>
    <w:p w14:paraId="7B30BC0D" w14:textId="636FB234" w:rsidR="00155E82" w:rsidRDefault="002A666E">
      <w:pPr>
        <w:pStyle w:val="Heading1"/>
        <w:rPr>
          <w:lang w:val="en-GB"/>
        </w:rPr>
      </w:pPr>
      <w:r>
        <w:rPr>
          <w:lang w:val="en-GB"/>
        </w:rPr>
        <w:lastRenderedPageBreak/>
        <w:t>M</w:t>
      </w:r>
      <w:r>
        <w:rPr>
          <w:lang w:val="en-GB"/>
        </w:rPr>
        <w:t>ake an algorithm to find the average of three numbers 50,20 and 70.</w:t>
      </w:r>
    </w:p>
    <w:p w14:paraId="17AB3D94" w14:textId="77777777" w:rsidR="00155E82" w:rsidRDefault="002A666E">
      <w:pPr>
        <w:rPr>
          <w:lang w:val="en-GB"/>
        </w:rPr>
      </w:pPr>
      <w:r>
        <w:rPr>
          <w:lang w:val="en-GB"/>
        </w:rPr>
        <w:t xml:space="preserve">Step 1: </w:t>
      </w:r>
      <w:r>
        <w:rPr>
          <w:lang w:val="en-GB"/>
        </w:rPr>
        <w:t>Start.</w:t>
      </w:r>
    </w:p>
    <w:p w14:paraId="1F661E2D" w14:textId="77777777" w:rsidR="00155E82" w:rsidRDefault="002A666E">
      <w:pPr>
        <w:rPr>
          <w:lang w:val="en-GB"/>
        </w:rPr>
      </w:pPr>
      <w:r>
        <w:rPr>
          <w:lang w:val="en-GB"/>
        </w:rPr>
        <w:t>Step 2: Read the three number suppose "a=50","b=20","c=70" form the user.</w:t>
      </w:r>
    </w:p>
    <w:p w14:paraId="2BA05BCC" w14:textId="77777777" w:rsidR="00155E82" w:rsidRDefault="002A666E">
      <w:pPr>
        <w:rPr>
          <w:lang w:val="en-GB"/>
        </w:rPr>
      </w:pPr>
      <w:r>
        <w:rPr>
          <w:lang w:val="en-GB"/>
        </w:rPr>
        <w:t>Step 3: Declared a variable "sum" and "Avg".</w:t>
      </w:r>
    </w:p>
    <w:p w14:paraId="41EE6478" w14:textId="77777777" w:rsidR="00155E82" w:rsidRDefault="002A666E">
      <w:pPr>
        <w:rPr>
          <w:lang w:val="en-GB"/>
        </w:rPr>
      </w:pPr>
      <w:r>
        <w:rPr>
          <w:lang w:val="en-GB"/>
        </w:rPr>
        <w:t>Step 4: sum=a+b+c;</w:t>
      </w:r>
    </w:p>
    <w:p w14:paraId="719134BF" w14:textId="77777777" w:rsidR="00155E82" w:rsidRDefault="002A666E">
      <w:pPr>
        <w:rPr>
          <w:lang w:val="en-GB"/>
        </w:rPr>
      </w:pPr>
      <w:r>
        <w:rPr>
          <w:lang w:val="en-GB"/>
        </w:rPr>
        <w:t>Step 5: Avg=sum/3.</w:t>
      </w:r>
    </w:p>
    <w:p w14:paraId="6AA16577" w14:textId="77777777" w:rsidR="00155E82" w:rsidRDefault="002A666E">
      <w:pPr>
        <w:rPr>
          <w:lang w:val="en-GB"/>
        </w:rPr>
      </w:pPr>
      <w:r>
        <w:rPr>
          <w:lang w:val="en-GB"/>
        </w:rPr>
        <w:t>Step 6: Display "sum " and "Avg".</w:t>
      </w:r>
    </w:p>
    <w:p w14:paraId="4CBE7D97" w14:textId="77777777" w:rsidR="00155E82" w:rsidRDefault="002A666E">
      <w:pPr>
        <w:rPr>
          <w:lang w:val="en-GB"/>
        </w:rPr>
      </w:pPr>
      <w:r>
        <w:rPr>
          <w:lang w:val="en-GB"/>
        </w:rPr>
        <w:t>Step 7: End.</w:t>
      </w:r>
    </w:p>
    <w:p w14:paraId="42E4F142" w14:textId="77777777" w:rsidR="00155E82" w:rsidRDefault="002A666E">
      <w:pPr>
        <w:pStyle w:val="Heading1"/>
        <w:rPr>
          <w:lang w:val="en-GB"/>
        </w:rPr>
      </w:pPr>
      <w:r>
        <w:rPr>
          <w:lang w:val="en-GB"/>
        </w:rPr>
        <w:t>Make an algorithm and flow chart to sort a li</w:t>
      </w:r>
      <w:r>
        <w:rPr>
          <w:lang w:val="en-GB"/>
        </w:rPr>
        <w:t>st of numbers in the ascending or increasing order. The numbers are (8, 31, 45, 12, 23, 89, 70, 105, 19, 67)</w:t>
      </w:r>
    </w:p>
    <w:p w14:paraId="64083DED" w14:textId="77777777" w:rsidR="00155E82" w:rsidRDefault="002A666E">
      <w:pPr>
        <w:rPr>
          <w:lang w:val="en-GB"/>
        </w:rPr>
      </w:pPr>
      <w:r>
        <w:rPr>
          <w:lang w:val="en-GB"/>
        </w:rPr>
        <w:t>Step 1. Declare an array or list of capacity of size 10. Array [0] =8, Array [1] =31, Array [2] =45, Array [3] =12, Array [4] = 23, Array [5] = 89,</w:t>
      </w:r>
      <w:r>
        <w:rPr>
          <w:lang w:val="en-GB"/>
        </w:rPr>
        <w:t xml:space="preserve"> Array [6] =70, Array [8] = 105, Array [8] =19, Array [9] =67</w:t>
      </w:r>
    </w:p>
    <w:p w14:paraId="2B3C9BD8" w14:textId="77777777" w:rsidR="00155E82" w:rsidRDefault="002A666E">
      <w:pPr>
        <w:rPr>
          <w:lang w:val="en-GB"/>
        </w:rPr>
      </w:pPr>
      <w:r>
        <w:rPr>
          <w:lang w:val="en-GB"/>
        </w:rPr>
        <w:t>Step 2. N will indicate the number of elements in the array</w:t>
      </w:r>
    </w:p>
    <w:p w14:paraId="4F3372C7" w14:textId="77777777" w:rsidR="00155E82" w:rsidRDefault="002A666E">
      <w:pPr>
        <w:rPr>
          <w:lang w:val="en-GB"/>
        </w:rPr>
      </w:pPr>
      <w:r>
        <w:rPr>
          <w:lang w:val="en-GB"/>
        </w:rPr>
        <w:t>Step 3. Iterating through for loops (from 0 to N), take integers as input from user and print them. These inputs are the elements of t</w:t>
      </w:r>
      <w:r>
        <w:rPr>
          <w:lang w:val="en-GB"/>
        </w:rPr>
        <w:t>he array.</w:t>
      </w:r>
    </w:p>
    <w:p w14:paraId="03C716CF" w14:textId="77777777" w:rsidR="00155E82" w:rsidRDefault="002A666E">
      <w:pPr>
        <w:rPr>
          <w:lang w:val="en-GB"/>
        </w:rPr>
      </w:pPr>
      <w:r>
        <w:rPr>
          <w:lang w:val="en-GB"/>
        </w:rPr>
        <w:t>Step 4. Now, create a nested for loop with i and j as iterators.</w:t>
      </w:r>
    </w:p>
    <w:p w14:paraId="07C2C6DD" w14:textId="77777777" w:rsidR="00155E82" w:rsidRDefault="002A666E">
      <w:pPr>
        <w:rPr>
          <w:lang w:val="en-GB"/>
        </w:rPr>
      </w:pPr>
      <w:r>
        <w:rPr>
          <w:lang w:val="en-GB"/>
        </w:rPr>
        <w:t>Step 5. Start the sorting in ascending order by extracting each element at position i of outer loop.</w:t>
      </w:r>
    </w:p>
    <w:p w14:paraId="5653C096" w14:textId="77777777" w:rsidR="00155E82" w:rsidRDefault="002A666E">
      <w:pPr>
        <w:rPr>
          <w:lang w:val="en-GB"/>
        </w:rPr>
      </w:pPr>
      <w:r>
        <w:rPr>
          <w:lang w:val="en-GB"/>
        </w:rPr>
        <w:t xml:space="preserve">Step 6. This element is being compared to every element from position (i+1) to </w:t>
      </w:r>
      <w:r>
        <w:rPr>
          <w:lang w:val="en-GB"/>
        </w:rPr>
        <w:t>(N-1) (means all elements present below this extracted element)</w:t>
      </w:r>
    </w:p>
    <w:p w14:paraId="66100C16" w14:textId="77777777" w:rsidR="00155E82" w:rsidRDefault="002A666E">
      <w:pPr>
        <w:rPr>
          <w:lang w:val="en-GB"/>
        </w:rPr>
      </w:pPr>
      <w:r>
        <w:rPr>
          <w:lang w:val="en-GB"/>
        </w:rPr>
        <w:t>Step 7. In case any of the extracted element is greater than the element below it, then these two interchange their position, else the loop continues.</w:t>
      </w:r>
    </w:p>
    <w:p w14:paraId="10ACA0C8" w14:textId="77777777" w:rsidR="00155E82" w:rsidRDefault="002A666E">
      <w:pPr>
        <w:rPr>
          <w:lang w:val="en-GB"/>
        </w:rPr>
      </w:pPr>
      <w:r>
        <w:rPr>
          <w:lang w:val="en-GB"/>
        </w:rPr>
        <w:t>Step 8. After this nested loop gets execu</w:t>
      </w:r>
      <w:r>
        <w:rPr>
          <w:lang w:val="en-GB"/>
        </w:rPr>
        <w:t>ted, we get all the elements of the array sorted in ascending order.</w:t>
      </w:r>
    </w:p>
    <w:p w14:paraId="49A0C4A4" w14:textId="77777777" w:rsidR="00155E82" w:rsidRDefault="002A666E">
      <w:pPr>
        <w:jc w:val="center"/>
      </w:pPr>
      <w:r>
        <w:rPr>
          <w:noProof/>
        </w:rPr>
        <w:drawing>
          <wp:inline distT="0" distB="0" distL="0" distR="0" wp14:anchorId="37A492F5" wp14:editId="3FA69081">
            <wp:extent cx="2225411" cy="3833036"/>
            <wp:effectExtent l="0" t="0" r="3439"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25411" cy="3833036"/>
                    </a:xfrm>
                    <a:prstGeom prst="rect">
                      <a:avLst/>
                    </a:prstGeom>
                    <a:noFill/>
                    <a:ln>
                      <a:noFill/>
                      <a:prstDash/>
                    </a:ln>
                  </pic:spPr>
                </pic:pic>
              </a:graphicData>
            </a:graphic>
          </wp:inline>
        </w:drawing>
      </w:r>
    </w:p>
    <w:sectPr w:rsidR="00155E82">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F8F2" w14:textId="77777777" w:rsidR="002A666E" w:rsidRDefault="002A666E">
      <w:pPr>
        <w:spacing w:after="0" w:line="240" w:lineRule="auto"/>
      </w:pPr>
      <w:r>
        <w:separator/>
      </w:r>
    </w:p>
  </w:endnote>
  <w:endnote w:type="continuationSeparator" w:id="0">
    <w:p w14:paraId="43352511" w14:textId="77777777" w:rsidR="002A666E" w:rsidRDefault="002A6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BDD73" w14:textId="77777777" w:rsidR="002A666E" w:rsidRDefault="002A666E">
      <w:pPr>
        <w:spacing w:after="0" w:line="240" w:lineRule="auto"/>
      </w:pPr>
      <w:r>
        <w:rPr>
          <w:color w:val="000000"/>
        </w:rPr>
        <w:separator/>
      </w:r>
    </w:p>
  </w:footnote>
  <w:footnote w:type="continuationSeparator" w:id="0">
    <w:p w14:paraId="5050D3CC" w14:textId="77777777" w:rsidR="002A666E" w:rsidRDefault="002A6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0947"/>
    <w:multiLevelType w:val="hybridMultilevel"/>
    <w:tmpl w:val="82B00E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100395"/>
    <w:multiLevelType w:val="hybridMultilevel"/>
    <w:tmpl w:val="39F251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docVars>
    <w:docVar w:name="__Grammarly_42____i" w:val="H4sIAAAAAAAEAKtWckksSQxILCpxzi/NK1GyMqwFAAEhoTITAAAA"/>
    <w:docVar w:name="__Grammarly_42___1" w:val="H4sIAAAAAAAEAKtWcslP9kxRslIyNDYyNzQzNTA0tDA0MDQwMTFT0lEKTi0uzszPAykwrAUAMJdRmCwAAAA="/>
  </w:docVars>
  <w:rsids>
    <w:rsidRoot w:val="00155E82"/>
    <w:rsid w:val="00155E82"/>
    <w:rsid w:val="002A666E"/>
    <w:rsid w:val="00587C54"/>
    <w:rsid w:val="008F797C"/>
    <w:rsid w:val="00B779A3"/>
    <w:rsid w:val="00E77EA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9CC9"/>
  <w15:docId w15:val="{D27A3AA4-3B15-4479-B786-BAE20A2D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ListParagraph">
    <w:name w:val="List Paragraph"/>
    <w:basedOn w:val="Normal"/>
    <w:uiPriority w:val="34"/>
    <w:qFormat/>
    <w:rsid w:val="00587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Hussain</dc:creator>
  <dc:description/>
  <cp:lastModifiedBy>Sajjad Hussain</cp:lastModifiedBy>
  <cp:revision>3</cp:revision>
  <dcterms:created xsi:type="dcterms:W3CDTF">2021-07-25T01:53:00Z</dcterms:created>
  <dcterms:modified xsi:type="dcterms:W3CDTF">2021-07-25T01:54:00Z</dcterms:modified>
</cp:coreProperties>
</file>